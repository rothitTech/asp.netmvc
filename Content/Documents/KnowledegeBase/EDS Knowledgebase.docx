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37C" w:rsidRDefault="000D4066">
      <w:pPr>
        <w:pStyle w:val="Title"/>
      </w:pPr>
      <w:r>
        <w:t>EDS Knowledgebase</w:t>
      </w:r>
    </w:p>
    <w:p w:rsidR="0074137C" w:rsidRDefault="000D4066">
      <w:pPr>
        <w:pStyle w:val="Heading1"/>
      </w:pPr>
      <w:r>
        <w:t>Welcome</w:t>
      </w:r>
      <w:bookmarkStart w:id="0" w:name="_GoBack"/>
      <w:bookmarkEnd w:id="0"/>
    </w:p>
    <w:p w:rsidR="0074137C" w:rsidRDefault="000D4066">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74137C" w:rsidRDefault="000D4066">
      <w:r>
        <w:t>Go ahead and get started.</w:t>
      </w:r>
    </w:p>
    <w:sectPr w:rsidR="0074137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066"/>
    <w:rsid w:val="000D4066"/>
    <w:rsid w:val="0074137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9F2E1-612B-41B3-81FB-94BEB676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ching\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Template>
  <TotalTime>1</TotalTime>
  <Pages>1</Pages>
  <Words>54</Words>
  <Characters>313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Sachin Gupta</dc:creator>
  <cp:keywords/>
  <cp:lastModifiedBy>Sachin Gupta</cp:lastModifiedBy>
  <cp:revision>1</cp:revision>
  <dcterms:created xsi:type="dcterms:W3CDTF">2014-11-27T09:57:00Z</dcterms:created>
  <dcterms:modified xsi:type="dcterms:W3CDTF">2014-11-27T09:58:00Z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